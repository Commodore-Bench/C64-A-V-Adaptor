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91F6241B0B143298401E4E1E438BCE0"/>
        </w:placeholder>
      </w:sdtPr>
      <w:sdtEndPr>
        <w:rPr>
          <w:sz w:val="48"/>
          <w:szCs w:val="48"/>
        </w:rPr>
      </w:sdtEndPr>
      <w:sdtContent>
        <w:p w:rsidR="00D20149" w:rsidRPr="00950B62" w:rsidRDefault="003C66A3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A/V-Adaptor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3C66A3">
        <w:rPr>
          <w:sz w:val="36"/>
          <w:szCs w:val="36"/>
          <w:lang w:val="en-US"/>
        </w:rPr>
        <w:t>132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336E12">
        <w:rPr>
          <w:sz w:val="36"/>
          <w:szCs w:val="36"/>
          <w:lang w:val="en-US"/>
        </w:rPr>
        <w:t>1</w:t>
      </w:r>
    </w:p>
    <w:p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336E12">
        <w:rPr>
          <w:sz w:val="36"/>
          <w:szCs w:val="36"/>
          <w:lang w:val="en-US"/>
        </w:rPr>
        <w:t>02.01.2020</w:t>
      </w:r>
      <w:bookmarkStart w:id="0" w:name="_GoBack"/>
      <w:bookmarkEnd w:id="0"/>
    </w:p>
    <w:p w:rsidR="00C6022C" w:rsidRDefault="00C6022C" w:rsidP="00D20149">
      <w:pPr>
        <w:jc w:val="center"/>
        <w:rPr>
          <w:sz w:val="36"/>
          <w:szCs w:val="36"/>
          <w:lang w:val="en-US"/>
        </w:rPr>
      </w:pPr>
    </w:p>
    <w:p w:rsidR="00C6022C" w:rsidRPr="00950B62" w:rsidRDefault="00C6022C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C6022C" w:rsidP="00D20149">
      <w:pPr>
        <w:jc w:val="center"/>
        <w:rPr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E5D97A3" wp14:editId="578F214E">
            <wp:extent cx="5760720" cy="21774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36_-_3_AV_adapto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A3"/>
    <w:rsid w:val="00336E12"/>
    <w:rsid w:val="00394953"/>
    <w:rsid w:val="003C66A3"/>
    <w:rsid w:val="0070552A"/>
    <w:rsid w:val="007D5C22"/>
    <w:rsid w:val="00923FE4"/>
    <w:rsid w:val="00950B62"/>
    <w:rsid w:val="009A38BA"/>
    <w:rsid w:val="00B510DA"/>
    <w:rsid w:val="00C6022C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8E29"/>
  <w15:chartTrackingRefBased/>
  <w15:docId w15:val="{15A23C3A-4569-4FFD-B61E-D5B4C254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F6241B0B143298401E4E1E438BC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C1BD8E-94EC-4180-81D4-30272C173DBA}"/>
      </w:docPartPr>
      <w:docPartBody>
        <w:p w:rsidR="009F0719" w:rsidRDefault="009F0719">
          <w:pPr>
            <w:pStyle w:val="591F6241B0B143298401E4E1E438BCE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19"/>
    <w:rsid w:val="009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91F6241B0B143298401E4E1E438BCE0">
    <w:name w:val="591F6241B0B143298401E4E1E438B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2640-5B81-46AF-A21F-CC94C5E6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2019-08-08T12:59:00Z</dcterms:created>
  <dcterms:modified xsi:type="dcterms:W3CDTF">2020-01-02T18:15:00Z</dcterms:modified>
</cp:coreProperties>
</file>