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8C90" w14:textId="77777777" w:rsidR="00CE7C24" w:rsidRDefault="00CE7C24" w:rsidP="00CE7C24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C64 A/V-Adaptor Rev. 0</w:t>
      </w:r>
    </w:p>
    <w:p w14:paraId="072152FF" w14:textId="77777777" w:rsidR="00CE7C24" w:rsidRDefault="00CE7C24" w:rsidP="00CE7C24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2479BC95" w14:textId="77777777" w:rsidR="0001054C" w:rsidRDefault="00CE7C24" w:rsidP="00CE7C24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6D445F97" w14:textId="77777777" w:rsidR="00CE7C24" w:rsidRDefault="00CE7C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 was conducted with a prototype of the A/V-Adaptor Rev. 0. For the electrical/functional tests a C64G was used.</w:t>
      </w:r>
    </w:p>
    <w:p w14:paraId="73141E49" w14:textId="77777777" w:rsidR="00CE7C24" w:rsidRDefault="00CE7C24" w:rsidP="00CE7C24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Tests</w:t>
      </w:r>
    </w:p>
    <w:p w14:paraId="65DACF3A" w14:textId="77777777" w:rsidR="00CE7C24" w:rsidRDefault="00CE7C24" w:rsidP="00CE7C24">
      <w:pPr>
        <w:pStyle w:val="berschrift2"/>
        <w:rPr>
          <w:lang w:val="en-US"/>
        </w:rPr>
      </w:pPr>
      <w:r>
        <w:rPr>
          <w:lang w:val="en-US"/>
        </w:rPr>
        <w:t>Assembly</w:t>
      </w:r>
    </w:p>
    <w:p w14:paraId="164CD5E4" w14:textId="77777777" w:rsidR="00CE7C24" w:rsidRDefault="00CE7C24" w:rsidP="00CE7C24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prototype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was assembled, all footprints worked out. The DIN plug was assembled using the spacer, which was cut off the PCB. This worked well, too.</w:t>
      </w:r>
    </w:p>
    <w:p w14:paraId="1CB63BEF" w14:textId="77777777" w:rsidR="00CE7C24" w:rsidRDefault="00CE7C24" w:rsidP="00CE7C24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Mechanical fitting</w:t>
      </w:r>
    </w:p>
    <w:p w14:paraId="16260AD5" w14:textId="77777777" w:rsidR="00CE7C24" w:rsidRDefault="00CE7C24" w:rsidP="00CE7C24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A/V-Adaptor was installed on a classic bread bin and a C64C. Both case versions work well with the prototype. It is required to install the DIN plug with a distance to the bottom side of the PCB to get deep enough into the video jack of the C64 to obtain a stabile seating.</w:t>
      </w:r>
    </w:p>
    <w:p w14:paraId="4C7A3A09" w14:textId="77777777" w:rsidR="00CE7C24" w:rsidRDefault="00CE7C24" w:rsidP="00CE7C24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Functional testing</w:t>
      </w:r>
    </w:p>
    <w:p w14:paraId="08114F01" w14:textId="77777777" w:rsidR="00CE7C24" w:rsidRDefault="00CE7C24" w:rsidP="00CE7C24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A/V-adaptor was connected to the C64 and a software was loaded. </w:t>
      </w:r>
      <w:r w:rsidR="00CB49FF">
        <w:rPr>
          <w:rStyle w:val="Buchtitel"/>
          <w:b w:val="0"/>
          <w:bCs w:val="0"/>
          <w:i w:val="0"/>
          <w:iCs w:val="0"/>
          <w:lang w:val="en-US"/>
        </w:rPr>
        <w:t>The jumpers were set to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980"/>
        <w:gridCol w:w="3827"/>
      </w:tblGrid>
      <w:tr w:rsidR="00CB49FF" w14:paraId="75EECFE9" w14:textId="77777777" w:rsidTr="00CB4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14:paraId="1B1083C6" w14:textId="77777777" w:rsidR="00CB49FF" w:rsidRDefault="00CB49FF" w:rsidP="00CE7C24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Jumper</w:t>
            </w:r>
          </w:p>
        </w:tc>
        <w:tc>
          <w:tcPr>
            <w:tcW w:w="3827" w:type="dxa"/>
          </w:tcPr>
          <w:p w14:paraId="639C156D" w14:textId="77777777" w:rsidR="00CB49FF" w:rsidRDefault="00CB49FF" w:rsidP="00CE7C24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Setting</w:t>
            </w:r>
          </w:p>
        </w:tc>
      </w:tr>
      <w:tr w:rsidR="00CB49FF" w14:paraId="2BEB7C3E" w14:textId="77777777" w:rsidTr="00CB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14:paraId="65AB0B43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JP1 (Chroma Hi)</w:t>
            </w:r>
          </w:p>
        </w:tc>
        <w:tc>
          <w:tcPr>
            <w:tcW w:w="3827" w:type="dxa"/>
          </w:tcPr>
          <w:p w14:paraId="6DDBFFA6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 (=330R resistor not bridged)</w:t>
            </w:r>
          </w:p>
        </w:tc>
      </w:tr>
      <w:tr w:rsidR="00CB49FF" w14:paraId="494CCD40" w14:textId="77777777" w:rsidTr="00CB49FF">
        <w:trPr>
          <w:jc w:val="center"/>
        </w:trPr>
        <w:tc>
          <w:tcPr>
            <w:tcW w:w="1980" w:type="dxa"/>
          </w:tcPr>
          <w:p w14:paraId="040A1099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JP2 (Audio in)</w:t>
            </w:r>
          </w:p>
        </w:tc>
        <w:tc>
          <w:tcPr>
            <w:tcW w:w="3827" w:type="dxa"/>
          </w:tcPr>
          <w:p w14:paraId="112B684B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Off (audio in 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E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GND)</w:t>
            </w:r>
          </w:p>
        </w:tc>
      </w:tr>
      <w:tr w:rsidR="00CB49FF" w14:paraId="292636C6" w14:textId="77777777" w:rsidTr="00CB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14:paraId="226AFF72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JP3 (mono/stereo)</w:t>
            </w:r>
          </w:p>
        </w:tc>
        <w:tc>
          <w:tcPr>
            <w:tcW w:w="3827" w:type="dxa"/>
          </w:tcPr>
          <w:p w14:paraId="7DD6812A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Mono (both audio channels connected to J2, Pin 3) </w:t>
            </w:r>
          </w:p>
        </w:tc>
      </w:tr>
    </w:tbl>
    <w:p w14:paraId="3A100FFD" w14:textId="77777777" w:rsidR="00CB49FF" w:rsidRDefault="00CB49FF" w:rsidP="00CE7C24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CE7C24" w14:paraId="0327AC1E" w14:textId="77777777" w:rsidTr="00CB4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5423062" w14:textId="77777777" w:rsidR="00CE7C24" w:rsidRDefault="00CE7C24" w:rsidP="00CE7C24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3021" w:type="dxa"/>
          </w:tcPr>
          <w:p w14:paraId="2746E06B" w14:textId="77777777" w:rsidR="00CE7C24" w:rsidRDefault="00CE7C24" w:rsidP="00CE7C24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Result</w:t>
            </w:r>
          </w:p>
        </w:tc>
        <w:tc>
          <w:tcPr>
            <w:tcW w:w="3021" w:type="dxa"/>
          </w:tcPr>
          <w:p w14:paraId="651C20EA" w14:textId="77777777" w:rsidR="00CE7C24" w:rsidRDefault="00CB49FF" w:rsidP="00CE7C24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Testing</w:t>
            </w:r>
          </w:p>
        </w:tc>
      </w:tr>
      <w:tr w:rsidR="00CE7C24" w14:paraId="3E81F8FD" w14:textId="77777777" w:rsidTr="00CB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2402BF16" w14:textId="77777777" w:rsidR="00CE7C24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S-Video cable connected</w:t>
            </w:r>
          </w:p>
        </w:tc>
        <w:tc>
          <w:tcPr>
            <w:tcW w:w="3021" w:type="dxa"/>
          </w:tcPr>
          <w:p w14:paraId="18696DB6" w14:textId="77777777" w:rsidR="00CE7C24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displayed image was clear and not distorted</w:t>
            </w:r>
          </w:p>
        </w:tc>
        <w:tc>
          <w:tcPr>
            <w:tcW w:w="3021" w:type="dxa"/>
          </w:tcPr>
          <w:p w14:paraId="1FA2AADF" w14:textId="77777777" w:rsidR="00CE7C24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  <w:bookmarkStart w:id="0" w:name="_GoBack"/>
        <w:bookmarkEnd w:id="0"/>
      </w:tr>
      <w:tr w:rsidR="00CB49FF" w14:paraId="6741F968" w14:textId="77777777" w:rsidTr="00CB49FF">
        <w:tc>
          <w:tcPr>
            <w:tcW w:w="3020" w:type="dxa"/>
          </w:tcPr>
          <w:p w14:paraId="1B39E2CC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Audio cable</w:t>
            </w:r>
          </w:p>
        </w:tc>
        <w:tc>
          <w:tcPr>
            <w:tcW w:w="3021" w:type="dxa"/>
          </w:tcPr>
          <w:p w14:paraId="16BE5A45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speakers had a clear audio output (mono)</w:t>
            </w:r>
          </w:p>
        </w:tc>
        <w:tc>
          <w:tcPr>
            <w:tcW w:w="3021" w:type="dxa"/>
          </w:tcPr>
          <w:p w14:paraId="1F99B859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CB49FF" w14:paraId="2040F2EE" w14:textId="77777777" w:rsidTr="00CB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690A0B22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Composite video</w:t>
            </w:r>
          </w:p>
        </w:tc>
        <w:tc>
          <w:tcPr>
            <w:tcW w:w="3021" w:type="dxa"/>
          </w:tcPr>
          <w:p w14:paraId="4159F6F6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displayed image was clear and not distorted</w:t>
            </w:r>
          </w:p>
        </w:tc>
        <w:tc>
          <w:tcPr>
            <w:tcW w:w="3021" w:type="dxa"/>
          </w:tcPr>
          <w:p w14:paraId="33640C84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CB49FF" w14:paraId="01463201" w14:textId="77777777" w:rsidTr="00CB49FF">
        <w:tc>
          <w:tcPr>
            <w:tcW w:w="3020" w:type="dxa"/>
          </w:tcPr>
          <w:p w14:paraId="76B4592B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Audio input</w:t>
            </w:r>
            <w:r w:rsidR="00CE3111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(JP2 </w:t>
            </w:r>
            <w:r w:rsidR="00CE3111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E"/>
            </w:r>
            <w:r w:rsidR="00CE3111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on)</w:t>
            </w:r>
          </w:p>
        </w:tc>
        <w:tc>
          <w:tcPr>
            <w:tcW w:w="3021" w:type="dxa"/>
          </w:tcPr>
          <w:p w14:paraId="7FCDB61C" w14:textId="77777777" w:rsidR="00CB49FF" w:rsidRDefault="00CE3111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audio signal connected was passed through the filter.</w:t>
            </w:r>
          </w:p>
        </w:tc>
        <w:tc>
          <w:tcPr>
            <w:tcW w:w="3021" w:type="dxa"/>
          </w:tcPr>
          <w:p w14:paraId="11D05B2B" w14:textId="77777777" w:rsidR="00CB49FF" w:rsidRDefault="00CE3111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CB49FF" w14:paraId="1960E3CF" w14:textId="77777777" w:rsidTr="00CB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7CF8F85F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Stereo mode</w:t>
            </w:r>
          </w:p>
        </w:tc>
        <w:tc>
          <w:tcPr>
            <w:tcW w:w="3021" w:type="dxa"/>
          </w:tcPr>
          <w:p w14:paraId="765D5490" w14:textId="77777777" w:rsidR="00CB49FF" w:rsidRDefault="00CE3111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TBD</w:t>
            </w:r>
          </w:p>
        </w:tc>
        <w:tc>
          <w:tcPr>
            <w:tcW w:w="3021" w:type="dxa"/>
          </w:tcPr>
          <w:p w14:paraId="75820E06" w14:textId="77777777" w:rsidR="00CB49FF" w:rsidRDefault="00CE3111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TBD</w:t>
            </w:r>
          </w:p>
        </w:tc>
      </w:tr>
      <w:tr w:rsidR="00CB49FF" w14:paraId="508627E1" w14:textId="77777777" w:rsidTr="00CB49FF">
        <w:tc>
          <w:tcPr>
            <w:tcW w:w="3020" w:type="dxa"/>
          </w:tcPr>
          <w:p w14:paraId="351037C5" w14:textId="77777777" w:rsidR="00CB49FF" w:rsidRDefault="00CB49FF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Chroma high (s-video)</w:t>
            </w:r>
            <w:r w:rsidR="00D872D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, 330R resistor bridged</w:t>
            </w:r>
          </w:p>
        </w:tc>
        <w:tc>
          <w:tcPr>
            <w:tcW w:w="3021" w:type="dxa"/>
          </w:tcPr>
          <w:p w14:paraId="4A38438D" w14:textId="77777777" w:rsidR="00CB49FF" w:rsidRDefault="00D872D2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quality of the displayed imaged changed. The colors got stronger and slightly distorted. This was expected.</w:t>
            </w:r>
          </w:p>
        </w:tc>
        <w:tc>
          <w:tcPr>
            <w:tcW w:w="3021" w:type="dxa"/>
          </w:tcPr>
          <w:p w14:paraId="6B8460E5" w14:textId="77777777" w:rsidR="00CB49FF" w:rsidRDefault="00D872D2" w:rsidP="00CE7C24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45B4B1CA" w14:textId="77777777" w:rsidR="00CE7C24" w:rsidRDefault="00CE7C24" w:rsidP="00CE7C24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0155E10" w14:textId="77777777" w:rsidR="00CE7C24" w:rsidRDefault="00CE3111" w:rsidP="00CE7C24">
      <w:pPr>
        <w:rPr>
          <w:lang w:val="en-US"/>
        </w:rPr>
      </w:pPr>
      <w:r>
        <w:rPr>
          <w:lang w:val="en-US"/>
        </w:rPr>
        <w:t xml:space="preserve">The stereo mode was </w:t>
      </w:r>
      <w:r w:rsidRPr="00CE3111">
        <w:rPr>
          <w:b/>
          <w:bCs/>
          <w:lang w:val="en-US"/>
        </w:rPr>
        <w:t>not</w:t>
      </w:r>
      <w:r>
        <w:rPr>
          <w:lang w:val="en-US"/>
        </w:rPr>
        <w:t xml:space="preserve"> tested.</w:t>
      </w:r>
    </w:p>
    <w:p w14:paraId="0EC650D3" w14:textId="77777777" w:rsidR="00CE3111" w:rsidRDefault="00CE3111" w:rsidP="00CE3111">
      <w:pPr>
        <w:pStyle w:val="berschrift1"/>
        <w:rPr>
          <w:lang w:val="en-US"/>
        </w:rPr>
      </w:pPr>
      <w:r>
        <w:rPr>
          <w:lang w:val="en-US"/>
        </w:rPr>
        <w:t>Test Result</w:t>
      </w:r>
    </w:p>
    <w:p w14:paraId="69176D4A" w14:textId="77777777" w:rsidR="00CE3111" w:rsidRPr="00CE3111" w:rsidRDefault="00CE3111" w:rsidP="00CE3111">
      <w:pPr>
        <w:rPr>
          <w:lang w:val="en-US"/>
        </w:rPr>
      </w:pPr>
      <w:r>
        <w:rPr>
          <w:lang w:val="en-US"/>
        </w:rPr>
        <w:t>The A/V-Adaptor is fully functional.</w:t>
      </w:r>
    </w:p>
    <w:sectPr w:rsidR="00CE3111" w:rsidRPr="00CE3111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2EB22" w14:textId="77777777" w:rsidR="00CE7C24" w:rsidRDefault="00CE7C24" w:rsidP="004207BD">
      <w:pPr>
        <w:spacing w:after="0" w:line="240" w:lineRule="auto"/>
      </w:pPr>
      <w:r>
        <w:separator/>
      </w:r>
    </w:p>
  </w:endnote>
  <w:endnote w:type="continuationSeparator" w:id="0">
    <w:p w14:paraId="04F20F95" w14:textId="77777777" w:rsidR="00CE7C24" w:rsidRDefault="00CE7C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3DD9" w14:textId="4B0D2ACC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58544C">
      <w:rPr>
        <w:noProof/>
      </w:rPr>
      <w:t>C64_AV_Ada_Test.docx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58544C">
      <w:rPr>
        <w:noProof/>
      </w:rPr>
      <w:t>12.10.2019 16:48</w:t>
    </w:r>
    <w:r w:rsidR="006477E2">
      <w:fldChar w:fldCharType="end"/>
    </w:r>
  </w:p>
  <w:p w14:paraId="3450A977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D51F1" w14:textId="562339ED" w:rsidR="00971548" w:rsidRPr="00CE7C24" w:rsidRDefault="00E62356" w:rsidP="00A930FC">
    <w:pPr>
      <w:pStyle w:val="Kopfzeile"/>
      <w:rPr>
        <w:sz w:val="20"/>
        <w:szCs w:val="20"/>
        <w:lang w:val="en-US"/>
      </w:rPr>
    </w:pPr>
    <w:r w:rsidRPr="00CE7C24">
      <w:rPr>
        <w:sz w:val="20"/>
        <w:szCs w:val="20"/>
        <w:lang w:val="en-US"/>
      </w:rPr>
      <w:fldChar w:fldCharType="begin"/>
    </w:r>
    <w:r w:rsidRPr="00CE7C24">
      <w:rPr>
        <w:sz w:val="20"/>
        <w:szCs w:val="20"/>
        <w:lang w:val="en-US"/>
      </w:rPr>
      <w:instrText xml:space="preserve"> FILENAME \* MERGEFORMAT </w:instrText>
    </w:r>
    <w:r w:rsidRPr="00CE7C24">
      <w:rPr>
        <w:sz w:val="20"/>
        <w:szCs w:val="20"/>
        <w:lang w:val="en-US"/>
      </w:rPr>
      <w:fldChar w:fldCharType="separate"/>
    </w:r>
    <w:r w:rsidR="0058544C">
      <w:rPr>
        <w:noProof/>
        <w:sz w:val="20"/>
        <w:szCs w:val="20"/>
        <w:lang w:val="en-US"/>
      </w:rPr>
      <w:t>C64_AV_Ada_Test.docx</w:t>
    </w:r>
    <w:r w:rsidRPr="00CE7C24">
      <w:rPr>
        <w:sz w:val="20"/>
        <w:szCs w:val="20"/>
        <w:lang w:val="en-US"/>
      </w:rPr>
      <w:fldChar w:fldCharType="end"/>
    </w:r>
    <w:r w:rsidR="00971548" w:rsidRPr="00CE7C24">
      <w:rPr>
        <w:sz w:val="20"/>
        <w:szCs w:val="20"/>
        <w:lang w:val="en-US"/>
      </w:rPr>
      <w:tab/>
    </w:r>
    <w:r w:rsidR="00D4127D" w:rsidRPr="00CE7C24">
      <w:rPr>
        <w:sz w:val="20"/>
        <w:szCs w:val="20"/>
        <w:lang w:val="en-US"/>
      </w:rPr>
      <w:tab/>
    </w:r>
    <w:r w:rsidR="00971548" w:rsidRPr="00CE7C24">
      <w:rPr>
        <w:sz w:val="20"/>
        <w:szCs w:val="20"/>
        <w:lang w:val="en-US"/>
      </w:rPr>
      <w:fldChar w:fldCharType="begin"/>
    </w:r>
    <w:r w:rsidR="00971548" w:rsidRPr="00CE7C24">
      <w:rPr>
        <w:sz w:val="20"/>
        <w:szCs w:val="20"/>
        <w:lang w:val="en-US"/>
      </w:rPr>
      <w:instrText xml:space="preserve"> TIME \@ "dd.MM.yyyy HH:mm" </w:instrText>
    </w:r>
    <w:r w:rsidR="00971548" w:rsidRPr="00CE7C24">
      <w:rPr>
        <w:sz w:val="20"/>
        <w:szCs w:val="20"/>
        <w:lang w:val="en-US"/>
      </w:rPr>
      <w:fldChar w:fldCharType="separate"/>
    </w:r>
    <w:r w:rsidR="0058544C">
      <w:rPr>
        <w:noProof/>
        <w:sz w:val="20"/>
        <w:szCs w:val="20"/>
        <w:lang w:val="en-US"/>
      </w:rPr>
      <w:t>12.10.2019 16:48</w:t>
    </w:r>
    <w:r w:rsidR="00971548" w:rsidRPr="00CE7C24">
      <w:rPr>
        <w:sz w:val="20"/>
        <w:szCs w:val="20"/>
        <w:lang w:val="en-US"/>
      </w:rPr>
      <w:fldChar w:fldCharType="end"/>
    </w:r>
  </w:p>
  <w:p w14:paraId="6BDD6CC8" w14:textId="77777777" w:rsidR="00971548" w:rsidRPr="00CE7C24" w:rsidRDefault="003711DD" w:rsidP="004F659B">
    <w:pPr>
      <w:pStyle w:val="Kopfzeile"/>
      <w:rPr>
        <w:sz w:val="20"/>
        <w:szCs w:val="20"/>
        <w:lang w:val="en-US"/>
      </w:rPr>
    </w:pPr>
    <w:r w:rsidRPr="00CE7C24">
      <w:rPr>
        <w:sz w:val="20"/>
        <w:szCs w:val="20"/>
        <w:lang w:val="en-US"/>
      </w:rPr>
      <w:t xml:space="preserve">Drafted by </w:t>
    </w:r>
    <w:r w:rsidR="00971548" w:rsidRPr="00CE7C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E7C24">
          <w:rPr>
            <w:sz w:val="20"/>
            <w:szCs w:val="20"/>
            <w:lang w:val="en-US"/>
          </w:rPr>
          <w:t>Sven Petersen</w:t>
        </w:r>
      </w:sdtContent>
    </w:sdt>
    <w:r w:rsidR="00971548" w:rsidRPr="00CE7C24">
      <w:rPr>
        <w:sz w:val="20"/>
        <w:szCs w:val="20"/>
        <w:lang w:val="en-US"/>
      </w:rPr>
      <w:tab/>
    </w:r>
    <w:r w:rsidRPr="00CE7C24">
      <w:rPr>
        <w:sz w:val="20"/>
        <w:szCs w:val="20"/>
        <w:lang w:val="en-US"/>
      </w:rPr>
      <w:t>Page</w:t>
    </w:r>
    <w:r w:rsidR="00971548" w:rsidRPr="00CE7C24">
      <w:rPr>
        <w:sz w:val="20"/>
        <w:szCs w:val="20"/>
        <w:lang w:val="en-US"/>
      </w:rPr>
      <w:t xml:space="preserve"> </w:t>
    </w:r>
    <w:r w:rsidR="00971548" w:rsidRPr="00CE7C24">
      <w:rPr>
        <w:sz w:val="20"/>
        <w:szCs w:val="20"/>
        <w:lang w:val="en-US"/>
      </w:rPr>
      <w:fldChar w:fldCharType="begin"/>
    </w:r>
    <w:r w:rsidR="00971548" w:rsidRPr="00CE7C24">
      <w:rPr>
        <w:sz w:val="20"/>
        <w:szCs w:val="20"/>
        <w:lang w:val="en-US"/>
      </w:rPr>
      <w:instrText xml:space="preserve"> PAGE </w:instrText>
    </w:r>
    <w:r w:rsidR="00971548" w:rsidRPr="00CE7C24">
      <w:rPr>
        <w:sz w:val="20"/>
        <w:szCs w:val="20"/>
        <w:lang w:val="en-US"/>
      </w:rPr>
      <w:fldChar w:fldCharType="separate"/>
    </w:r>
    <w:r w:rsidR="00625B98" w:rsidRPr="00CE7C24">
      <w:rPr>
        <w:noProof/>
        <w:sz w:val="20"/>
        <w:szCs w:val="20"/>
        <w:lang w:val="en-US"/>
      </w:rPr>
      <w:t>1</w:t>
    </w:r>
    <w:r w:rsidR="00971548" w:rsidRPr="00CE7C24">
      <w:rPr>
        <w:sz w:val="20"/>
        <w:szCs w:val="20"/>
        <w:lang w:val="en-US"/>
      </w:rPr>
      <w:fldChar w:fldCharType="end"/>
    </w:r>
    <w:r w:rsidR="00971548" w:rsidRPr="00CE7C24">
      <w:rPr>
        <w:sz w:val="20"/>
        <w:szCs w:val="20"/>
        <w:lang w:val="en-US"/>
      </w:rPr>
      <w:t xml:space="preserve"> </w:t>
    </w:r>
    <w:r w:rsidRPr="00CE7C24">
      <w:rPr>
        <w:sz w:val="20"/>
        <w:szCs w:val="20"/>
        <w:lang w:val="en-US"/>
      </w:rPr>
      <w:t>of</w:t>
    </w:r>
    <w:r w:rsidR="00971548" w:rsidRPr="00CE7C24">
      <w:rPr>
        <w:sz w:val="20"/>
        <w:szCs w:val="20"/>
        <w:lang w:val="en-US"/>
      </w:rPr>
      <w:t xml:space="preserve"> </w:t>
    </w:r>
    <w:r w:rsidR="00971548" w:rsidRPr="00CE7C24">
      <w:rPr>
        <w:sz w:val="20"/>
        <w:szCs w:val="20"/>
        <w:lang w:val="en-US"/>
      </w:rPr>
      <w:fldChar w:fldCharType="begin"/>
    </w:r>
    <w:r w:rsidR="00971548" w:rsidRPr="00CE7C24">
      <w:rPr>
        <w:sz w:val="20"/>
        <w:szCs w:val="20"/>
        <w:lang w:val="en-US"/>
      </w:rPr>
      <w:instrText xml:space="preserve"> NUMPAGES </w:instrText>
    </w:r>
    <w:r w:rsidR="00971548" w:rsidRPr="00CE7C24">
      <w:rPr>
        <w:sz w:val="20"/>
        <w:szCs w:val="20"/>
        <w:lang w:val="en-US"/>
      </w:rPr>
      <w:fldChar w:fldCharType="separate"/>
    </w:r>
    <w:r w:rsidR="00625B98" w:rsidRPr="00CE7C24">
      <w:rPr>
        <w:noProof/>
        <w:sz w:val="20"/>
        <w:szCs w:val="20"/>
        <w:lang w:val="en-US"/>
      </w:rPr>
      <w:t>1</w:t>
    </w:r>
    <w:r w:rsidR="00971548" w:rsidRPr="00CE7C24">
      <w:rPr>
        <w:sz w:val="20"/>
        <w:szCs w:val="20"/>
        <w:lang w:val="en-US"/>
      </w:rPr>
      <w:fldChar w:fldCharType="end"/>
    </w:r>
    <w:r w:rsidR="00971548" w:rsidRPr="00CE7C24">
      <w:rPr>
        <w:sz w:val="20"/>
        <w:szCs w:val="20"/>
        <w:lang w:val="en-US"/>
      </w:rPr>
      <w:tab/>
      <w:t>Do</w:t>
    </w:r>
    <w:r w:rsidRPr="00CE7C24">
      <w:rPr>
        <w:sz w:val="20"/>
        <w:szCs w:val="20"/>
        <w:lang w:val="en-US"/>
      </w:rPr>
      <w:t>c</w:t>
    </w:r>
    <w:r w:rsidR="00971548" w:rsidRPr="00CE7C24">
      <w:rPr>
        <w:sz w:val="20"/>
        <w:szCs w:val="20"/>
        <w:lang w:val="en-US"/>
      </w:rPr>
      <w:t>.-N</w:t>
    </w:r>
    <w:r w:rsidRPr="00CE7C24">
      <w:rPr>
        <w:sz w:val="20"/>
        <w:szCs w:val="20"/>
        <w:lang w:val="en-US"/>
      </w:rPr>
      <w:t>o</w:t>
    </w:r>
    <w:r w:rsidR="00971548" w:rsidRPr="00CE7C24">
      <w:rPr>
        <w:sz w:val="20"/>
        <w:szCs w:val="20"/>
        <w:lang w:val="en-US"/>
      </w:rPr>
      <w:t xml:space="preserve">.: </w:t>
    </w:r>
    <w:r w:rsidR="00CE7C24">
      <w:rPr>
        <w:sz w:val="20"/>
        <w:szCs w:val="20"/>
        <w:lang w:val="en-US"/>
      </w:rPr>
      <w:t>132</w:t>
    </w:r>
    <w:r w:rsidR="00971548" w:rsidRPr="00CE7C24">
      <w:rPr>
        <w:sz w:val="20"/>
        <w:szCs w:val="20"/>
        <w:lang w:val="en-US"/>
      </w:rPr>
      <w:t>-</w:t>
    </w:r>
    <w:r w:rsidR="00A930FC" w:rsidRPr="00CE7C24">
      <w:rPr>
        <w:sz w:val="20"/>
        <w:szCs w:val="20"/>
        <w:lang w:val="en-US"/>
      </w:rPr>
      <w:t>6</w:t>
    </w:r>
    <w:r w:rsidR="00971548" w:rsidRPr="00CE7C24">
      <w:rPr>
        <w:sz w:val="20"/>
        <w:szCs w:val="20"/>
        <w:lang w:val="en-US"/>
      </w:rPr>
      <w:t>-0</w:t>
    </w:r>
    <w:r w:rsidR="00CE7C24">
      <w:rPr>
        <w:sz w:val="20"/>
        <w:szCs w:val="20"/>
        <w:lang w:val="en-US"/>
      </w:rPr>
      <w:t>2</w:t>
    </w:r>
    <w:r w:rsidR="00971548" w:rsidRPr="00CE7C24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8CC53" w14:textId="77777777" w:rsidR="00CE7C24" w:rsidRDefault="00CE7C24" w:rsidP="004207BD">
      <w:pPr>
        <w:spacing w:after="0" w:line="240" w:lineRule="auto"/>
      </w:pPr>
      <w:r>
        <w:separator/>
      </w:r>
    </w:p>
  </w:footnote>
  <w:footnote w:type="continuationSeparator" w:id="0">
    <w:p w14:paraId="253A5090" w14:textId="77777777" w:rsidR="00CE7C24" w:rsidRDefault="00CE7C24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F5B5A" w14:textId="77777777" w:rsidR="005131E2" w:rsidRPr="00A930FC" w:rsidRDefault="005131E2" w:rsidP="00CE7C24">
    <w:pPr>
      <w:pStyle w:val="Kopfzeile"/>
    </w:pPr>
    <w:r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24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58544C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B49FF"/>
    <w:rsid w:val="00CE3111"/>
    <w:rsid w:val="00CE5D11"/>
    <w:rsid w:val="00CE7C24"/>
    <w:rsid w:val="00D15F29"/>
    <w:rsid w:val="00D4127D"/>
    <w:rsid w:val="00D872D2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28D73"/>
  <w15:chartTrackingRefBased/>
  <w15:docId w15:val="{69B9D46E-BD3E-4880-8740-C811A39C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CB49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E5A5-0252-4B42-9E2E-D2C28787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2</cp:revision>
  <cp:lastPrinted>2019-10-12T14:48:00Z</cp:lastPrinted>
  <dcterms:created xsi:type="dcterms:W3CDTF">2019-10-12T14:10:00Z</dcterms:created>
  <dcterms:modified xsi:type="dcterms:W3CDTF">2019-10-12T14:48:00Z</dcterms:modified>
</cp:coreProperties>
</file>